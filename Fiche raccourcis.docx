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C3EAC" w14:textId="77777777" w:rsidR="008F7EE5" w:rsidRDefault="008F7EE5" w:rsidP="008F7EE5">
      <w:pPr>
        <w:rPr>
          <w:sz w:val="8"/>
        </w:rPr>
        <w:sectPr w:rsidR="008F7EE5" w:rsidSect="008F7EE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418" w:bottom="1701" w:left="1418" w:header="1126" w:footer="851" w:gutter="0"/>
          <w:cols w:space="708"/>
          <w:docGrid w:linePitch="360"/>
        </w:sectPr>
      </w:pPr>
    </w:p>
    <w:p w14:paraId="543D23B3" w14:textId="77777777" w:rsidR="00027AFD" w:rsidRPr="00583195" w:rsidRDefault="00E14690" w:rsidP="005F5154">
      <w:pPr>
        <w:pStyle w:val="Titre"/>
      </w:pPr>
      <w:r>
        <w:t xml:space="preserve">Raccourcis </w:t>
      </w:r>
    </w:p>
    <w:p w14:paraId="41534B69" w14:textId="6A76B96E" w:rsidR="00FF03FF" w:rsidRDefault="00FF03FF" w:rsidP="00FF03FF">
      <w:pPr>
        <w:pStyle w:val="Titre1"/>
      </w:pPr>
      <w:r>
        <w:t>Bureautique</w:t>
      </w:r>
    </w:p>
    <w:p w14:paraId="67B48E8B" w14:textId="0C78E171" w:rsidR="00FF03FF" w:rsidRDefault="00FF03FF" w:rsidP="00FF03FF">
      <w:r w:rsidRPr="00FF03FF">
        <w:rPr>
          <w:b/>
        </w:rPr>
        <w:t>Changer de fenêtre</w:t>
      </w:r>
      <w:r>
        <w:rPr>
          <w:b/>
        </w:rPr>
        <w:t xml:space="preserve"> : </w:t>
      </w:r>
      <w:r w:rsidRPr="00FF03FF">
        <w:t>alt + tab</w:t>
      </w:r>
    </w:p>
    <w:p w14:paraId="146D5869" w14:textId="0A0F71A2" w:rsidR="000133B8" w:rsidRPr="000133B8" w:rsidRDefault="000133B8" w:rsidP="00FF03FF">
      <w:pPr>
        <w:rPr>
          <w:b/>
          <w:lang w:val="en-US"/>
        </w:rPr>
      </w:pPr>
      <w:r w:rsidRPr="000133B8">
        <w:rPr>
          <w:b/>
          <w:lang w:val="en-US"/>
        </w:rPr>
        <w:t xml:space="preserve">Faire </w:t>
      </w:r>
      <w:proofErr w:type="spellStart"/>
      <w:r w:rsidRPr="000133B8">
        <w:rPr>
          <w:b/>
          <w:lang w:val="en-US"/>
        </w:rPr>
        <w:t>un</w:t>
      </w:r>
      <w:r w:rsidR="009950A9">
        <w:rPr>
          <w:b/>
          <w:lang w:val="en-US"/>
        </w:rPr>
        <w:t>e</w:t>
      </w:r>
      <w:proofErr w:type="spellEnd"/>
      <w:r w:rsidR="009950A9">
        <w:rPr>
          <w:b/>
          <w:lang w:val="en-US"/>
        </w:rPr>
        <w:t xml:space="preserve"> capture </w:t>
      </w:r>
      <w:proofErr w:type="spellStart"/>
      <w:proofErr w:type="gramStart"/>
      <w:r w:rsidR="009950A9">
        <w:rPr>
          <w:b/>
          <w:lang w:val="en-US"/>
        </w:rPr>
        <w:t>d’écran</w:t>
      </w:r>
      <w:proofErr w:type="spellEnd"/>
      <w:r w:rsidR="009950A9">
        <w:rPr>
          <w:b/>
          <w:lang w:val="en-US"/>
        </w:rPr>
        <w:t xml:space="preserve"> </w:t>
      </w:r>
      <w:r w:rsidRPr="000133B8">
        <w:rPr>
          <w:b/>
          <w:lang w:val="en-US"/>
        </w:rPr>
        <w:t>:</w:t>
      </w:r>
      <w:proofErr w:type="gramEnd"/>
      <w:r w:rsidRPr="000133B8">
        <w:rPr>
          <w:b/>
          <w:lang w:val="en-US"/>
        </w:rPr>
        <w:t xml:space="preserve"> </w:t>
      </w:r>
      <w:r w:rsidRPr="000133B8">
        <w:rPr>
          <w:lang w:val="en-US"/>
        </w:rPr>
        <w:t xml:space="preserve">windows + </w:t>
      </w:r>
      <w:proofErr w:type="spellStart"/>
      <w:r w:rsidRPr="000133B8">
        <w:rPr>
          <w:lang w:val="en-US"/>
        </w:rPr>
        <w:t>m</w:t>
      </w:r>
      <w:r>
        <w:rPr>
          <w:lang w:val="en-US"/>
        </w:rPr>
        <w:t>aj</w:t>
      </w:r>
      <w:proofErr w:type="spellEnd"/>
      <w:r>
        <w:rPr>
          <w:lang w:val="en-US"/>
        </w:rPr>
        <w:t xml:space="preserve"> + S</w:t>
      </w:r>
    </w:p>
    <w:p w14:paraId="488F745A" w14:textId="1D6A4B21" w:rsidR="000F02E0" w:rsidRDefault="00E14690" w:rsidP="000F02E0">
      <w:pPr>
        <w:pStyle w:val="Titre1"/>
      </w:pPr>
      <w:r>
        <w:t>Word</w:t>
      </w:r>
    </w:p>
    <w:p w14:paraId="426F70DE" w14:textId="77777777" w:rsidR="000F02E0" w:rsidRDefault="000F02E0" w:rsidP="000F02E0">
      <w:r w:rsidRPr="000F02E0">
        <w:rPr>
          <w:b/>
        </w:rPr>
        <w:t>Surligner</w:t>
      </w:r>
      <w:r>
        <w:rPr>
          <w:b/>
        </w:rPr>
        <w:t> </w:t>
      </w:r>
      <w:r w:rsidRPr="000F02E0">
        <w:t xml:space="preserve">: </w:t>
      </w:r>
      <w:r>
        <w:t>ctrl + alt + h</w:t>
      </w:r>
    </w:p>
    <w:p w14:paraId="4849DC20" w14:textId="77777777" w:rsidR="000F02E0" w:rsidRDefault="000F02E0" w:rsidP="000F02E0">
      <w:r>
        <w:rPr>
          <w:b/>
        </w:rPr>
        <w:t>Mettre un commentaire </w:t>
      </w:r>
      <w:r>
        <w:t>: ctrl + alt + m</w:t>
      </w:r>
    </w:p>
    <w:p w14:paraId="548E8B8B" w14:textId="45879DA9" w:rsidR="00AD4FF7" w:rsidRDefault="00AD4FF7" w:rsidP="000F02E0">
      <w:r w:rsidRPr="00AD4FF7">
        <w:rPr>
          <w:b/>
        </w:rPr>
        <w:t>Ouvrir fenêtre clique droit :</w:t>
      </w:r>
      <w:r>
        <w:rPr>
          <w:b/>
        </w:rPr>
        <w:t xml:space="preserve"> </w:t>
      </w:r>
      <w:commentRangeStart w:id="0"/>
      <w:r>
        <w:t xml:space="preserve">shift + F10 </w:t>
      </w:r>
      <w:commentRangeEnd w:id="0"/>
      <w:r>
        <w:rPr>
          <w:rStyle w:val="Marquedecommentaire"/>
        </w:rPr>
        <w:commentReference w:id="0"/>
      </w:r>
    </w:p>
    <w:p w14:paraId="7EB841FE" w14:textId="67EDF449" w:rsidR="00633168" w:rsidRDefault="00633168" w:rsidP="000F02E0">
      <w:r w:rsidRPr="00633168">
        <w:rPr>
          <w:b/>
        </w:rPr>
        <w:t>Insérer un lien hypertexte :</w:t>
      </w:r>
      <w:r>
        <w:rPr>
          <w:b/>
        </w:rPr>
        <w:t xml:space="preserve"> </w:t>
      </w:r>
      <w:r w:rsidRPr="00633168">
        <w:t>ctrl + K</w:t>
      </w:r>
    </w:p>
    <w:p w14:paraId="2EC194F3" w14:textId="23844541" w:rsidR="00F15E14" w:rsidRDefault="00F15E14" w:rsidP="000F02E0">
      <w:r>
        <w:rPr>
          <w:b/>
        </w:rPr>
        <w:t xml:space="preserve">Activer le suivi des modifications : </w:t>
      </w:r>
      <w:r>
        <w:t>Ctrl + maj + R</w:t>
      </w:r>
    </w:p>
    <w:p w14:paraId="24619892" w14:textId="52E9FF67" w:rsidR="004C3B2A" w:rsidRDefault="004C3B2A" w:rsidP="000F02E0">
      <w:r w:rsidRPr="004C3B2A">
        <w:rPr>
          <w:b/>
        </w:rPr>
        <w:t>Ajouter une NBP</w:t>
      </w:r>
      <w:r>
        <w:rPr>
          <w:b/>
        </w:rPr>
        <w:t xml:space="preserve"> : </w:t>
      </w:r>
      <w:r w:rsidRPr="004C3B2A">
        <w:t>alt + ctrl + B</w:t>
      </w:r>
    </w:p>
    <w:p w14:paraId="75F7FAF1" w14:textId="76C5E3AF" w:rsidR="00223B4E" w:rsidRDefault="00223B4E" w:rsidP="000F02E0">
      <w:r>
        <w:rPr>
          <w:b/>
        </w:rPr>
        <w:t xml:space="preserve">Sélectionner que la phrase : </w:t>
      </w:r>
      <w:r>
        <w:t>ctrl + clique souris</w:t>
      </w:r>
    </w:p>
    <w:p w14:paraId="20BCA341" w14:textId="77777777" w:rsidR="000C3EB6" w:rsidRPr="00223B4E" w:rsidRDefault="000C3EB6" w:rsidP="000F02E0"/>
    <w:p w14:paraId="7B8C3E1E" w14:textId="77777777" w:rsidR="00E14690" w:rsidRDefault="00E14690" w:rsidP="00E14690">
      <w:pPr>
        <w:pStyle w:val="Titre1"/>
      </w:pPr>
      <w:r>
        <w:t>Excel</w:t>
      </w:r>
    </w:p>
    <w:p w14:paraId="4E37F0F2" w14:textId="77777777" w:rsidR="000F02E0" w:rsidRDefault="001F0C3D" w:rsidP="000F02E0">
      <w:r w:rsidRPr="001F0C3D">
        <w:rPr>
          <w:b/>
        </w:rPr>
        <w:t xml:space="preserve">Modifier le contenu d’une cellule : </w:t>
      </w:r>
      <w:r>
        <w:t>F2</w:t>
      </w:r>
    </w:p>
    <w:p w14:paraId="53234B0E" w14:textId="77777777" w:rsidR="0045257B" w:rsidRDefault="0045257B" w:rsidP="000F02E0">
      <w:r w:rsidRPr="00ED2EA1">
        <w:rPr>
          <w:b/>
        </w:rPr>
        <w:t>Actualisation</w:t>
      </w:r>
      <w:r>
        <w:t> : F9</w:t>
      </w:r>
    </w:p>
    <w:p w14:paraId="0C033B72" w14:textId="77777777" w:rsidR="001C4F2C" w:rsidRDefault="001C4F2C" w:rsidP="000F02E0">
      <w:r w:rsidRPr="001C4F2C">
        <w:rPr>
          <w:b/>
        </w:rPr>
        <w:t xml:space="preserve">Créer un nouvel </w:t>
      </w:r>
      <w:r w:rsidR="008E1E85">
        <w:rPr>
          <w:b/>
        </w:rPr>
        <w:t>onglet</w:t>
      </w:r>
      <w:r w:rsidRPr="001C4F2C">
        <w:rPr>
          <w:b/>
        </w:rPr>
        <w:t> </w:t>
      </w:r>
      <w:r>
        <w:t>: maj + F11</w:t>
      </w:r>
    </w:p>
    <w:p w14:paraId="730C3258" w14:textId="0D3347A8" w:rsidR="003465F7" w:rsidRDefault="003465F7" w:rsidP="000F02E0">
      <w:pPr>
        <w:rPr>
          <w:rFonts w:cstheme="minorHAnsi"/>
        </w:rPr>
      </w:pPr>
      <w:r w:rsidRPr="003465F7">
        <w:rPr>
          <w:b/>
        </w:rPr>
        <w:t xml:space="preserve">Changer d’onglet : </w:t>
      </w:r>
      <w:r>
        <w:t xml:space="preserve">ctrl + page </w:t>
      </w:r>
      <w:r>
        <w:rPr>
          <w:rFonts w:cstheme="minorHAnsi"/>
        </w:rPr>
        <w:t>↑</w:t>
      </w:r>
      <w:r>
        <w:t xml:space="preserve"> (ou </w:t>
      </w:r>
      <w:r>
        <w:rPr>
          <w:rFonts w:cstheme="minorHAnsi"/>
        </w:rPr>
        <w:t>↓)</w:t>
      </w:r>
    </w:p>
    <w:p w14:paraId="0350C210" w14:textId="7E021375" w:rsidR="00565FD7" w:rsidRDefault="00565FD7" w:rsidP="000F02E0">
      <w:r w:rsidRPr="00565FD7">
        <w:rPr>
          <w:b/>
        </w:rPr>
        <w:t xml:space="preserve">Verrouiller cellule d’une formule : </w:t>
      </w:r>
      <w:r>
        <w:t>F4</w:t>
      </w:r>
    </w:p>
    <w:p w14:paraId="75501F98" w14:textId="77777777" w:rsidR="000A1317" w:rsidRDefault="000A1317" w:rsidP="000F02E0">
      <w:r w:rsidRPr="000A1317">
        <w:rPr>
          <w:b/>
        </w:rPr>
        <w:t>Sélectionner colonne :</w:t>
      </w:r>
      <w:r>
        <w:t xml:space="preserve"> ctrl + espace</w:t>
      </w:r>
    </w:p>
    <w:p w14:paraId="30B15EA0" w14:textId="34D6B003" w:rsidR="000A1317" w:rsidRDefault="000A1317" w:rsidP="000F02E0">
      <w:r w:rsidRPr="000A1317">
        <w:rPr>
          <w:b/>
        </w:rPr>
        <w:t>Sélectionner ligne :</w:t>
      </w:r>
      <w:r>
        <w:rPr>
          <w:b/>
        </w:rPr>
        <w:t xml:space="preserve"> </w:t>
      </w:r>
      <w:r w:rsidRPr="000A1317">
        <w:t>shift + espace</w:t>
      </w:r>
    </w:p>
    <w:p w14:paraId="2B2B409A" w14:textId="6A6A51B1" w:rsidR="000A1317" w:rsidRDefault="000A1317" w:rsidP="000F02E0">
      <w:r>
        <w:rPr>
          <w:b/>
        </w:rPr>
        <w:t xml:space="preserve">Créer une colonne/ligne : </w:t>
      </w:r>
      <w:r>
        <w:t>ctrl + +</w:t>
      </w:r>
    </w:p>
    <w:p w14:paraId="0BCCE412" w14:textId="364972F5" w:rsidR="000A1317" w:rsidRDefault="000A1317" w:rsidP="000F02E0">
      <w:r w:rsidRPr="000A1317">
        <w:rPr>
          <w:b/>
        </w:rPr>
        <w:t xml:space="preserve">Supprimer une colonne/ligne : </w:t>
      </w:r>
      <w:r>
        <w:t>ctrl + -</w:t>
      </w:r>
    </w:p>
    <w:p w14:paraId="3ACBFEF7" w14:textId="7D137829" w:rsidR="00633168" w:rsidRDefault="00633168" w:rsidP="000F02E0">
      <w:r w:rsidRPr="00633168">
        <w:rPr>
          <w:b/>
        </w:rPr>
        <w:t>Coller seulement la valeur :</w:t>
      </w:r>
      <w:r>
        <w:rPr>
          <w:b/>
        </w:rPr>
        <w:t xml:space="preserve"> </w:t>
      </w:r>
      <w:r w:rsidRPr="00633168">
        <w:t>Alt + L + V + V</w:t>
      </w:r>
    </w:p>
    <w:p w14:paraId="6EF5C1BD" w14:textId="706A5C0F" w:rsidR="00756B55" w:rsidRDefault="00756B55" w:rsidP="000F02E0">
      <w:r>
        <w:rPr>
          <w:b/>
        </w:rPr>
        <w:t xml:space="preserve">Ouvrir la fenêtre « format de cellule » : </w:t>
      </w:r>
      <w:r>
        <w:t>ctrl + maj + 1</w:t>
      </w:r>
    </w:p>
    <w:p w14:paraId="3B5AA5CF" w14:textId="5DAD9095" w:rsidR="00756B55" w:rsidRDefault="004C734B" w:rsidP="000F02E0">
      <w:r w:rsidRPr="004C734B">
        <w:rPr>
          <w:b/>
        </w:rPr>
        <w:t>Sélectionner les dépendants d’une formule</w:t>
      </w:r>
      <w:r>
        <w:rPr>
          <w:b/>
        </w:rPr>
        <w:t xml:space="preserve"> : </w:t>
      </w:r>
      <w:r w:rsidRPr="004C734B">
        <w:t>ctrl</w:t>
      </w:r>
      <w:r>
        <w:t xml:space="preserve"> + maj + 8</w:t>
      </w:r>
    </w:p>
    <w:p w14:paraId="6690865C" w14:textId="30F9BD5E" w:rsidR="008E2250" w:rsidRDefault="008E2250" w:rsidP="000F02E0">
      <w:r>
        <w:rPr>
          <w:b/>
        </w:rPr>
        <w:t xml:space="preserve">Ouvrir un tableau croisé dynamique : </w:t>
      </w:r>
      <w:r>
        <w:t>alt + SUA</w:t>
      </w:r>
    </w:p>
    <w:p w14:paraId="77E29982" w14:textId="5409D25E" w:rsidR="00634010" w:rsidRDefault="00634010" w:rsidP="000F02E0">
      <w:r w:rsidRPr="00634010">
        <w:rPr>
          <w:b/>
        </w:rPr>
        <w:t>Faire la somme d’une colonne/ligne :</w:t>
      </w:r>
      <w:r>
        <w:t xml:space="preserve"> alt + =</w:t>
      </w:r>
    </w:p>
    <w:p w14:paraId="17D84168" w14:textId="16A3CD2F" w:rsidR="0097681A" w:rsidRDefault="0097681A" w:rsidP="000F02E0">
      <w:r w:rsidRPr="0097681A">
        <w:rPr>
          <w:b/>
        </w:rPr>
        <w:t xml:space="preserve">Ouvrir l’onglet de valeur cible : </w:t>
      </w:r>
      <w:r>
        <w:t>F5</w:t>
      </w:r>
    </w:p>
    <w:p w14:paraId="250343B1" w14:textId="036255DA" w:rsidR="00BA2ED8" w:rsidRPr="008E2250" w:rsidRDefault="00BA2ED8" w:rsidP="000F02E0">
      <w:r w:rsidRPr="00BA2ED8">
        <w:rPr>
          <w:b/>
        </w:rPr>
        <w:lastRenderedPageBreak/>
        <w:t>Sélectionner les antécédents sur l’onglet :</w:t>
      </w:r>
      <w:r>
        <w:t xml:space="preserve"> ctrl + shift + _</w:t>
      </w:r>
    </w:p>
    <w:p w14:paraId="049EB8B2" w14:textId="079AE371" w:rsidR="000A1317" w:rsidRDefault="00C567E2" w:rsidP="00C567E2">
      <w:pPr>
        <w:pStyle w:val="Titre1"/>
      </w:pPr>
      <w:r>
        <w:t xml:space="preserve">R </w:t>
      </w:r>
    </w:p>
    <w:p w14:paraId="5C140944" w14:textId="1FA5DF6B" w:rsidR="00C567E2" w:rsidRDefault="00C567E2" w:rsidP="00C567E2">
      <w:r w:rsidRPr="00C567E2">
        <w:rPr>
          <w:b/>
        </w:rPr>
        <w:t>Ajouter une flèche</w:t>
      </w:r>
      <w:r>
        <w:rPr>
          <w:b/>
        </w:rPr>
        <w:t xml:space="preserve"> : </w:t>
      </w:r>
      <w:r w:rsidRPr="00C567E2">
        <w:t>Alt + -</w:t>
      </w:r>
    </w:p>
    <w:p w14:paraId="3978DEBE" w14:textId="7FCFBB6B" w:rsidR="00C567E2" w:rsidRDefault="00C567E2" w:rsidP="00C567E2">
      <w:pPr>
        <w:rPr>
          <w:b/>
        </w:rPr>
      </w:pPr>
      <w:r>
        <w:rPr>
          <w:b/>
        </w:rPr>
        <w:t xml:space="preserve">Ajouter un « pipe » : </w:t>
      </w:r>
      <w:r w:rsidRPr="00C567E2">
        <w:t>ctrl + maj + m</w:t>
      </w:r>
      <w:r>
        <w:rPr>
          <w:b/>
        </w:rPr>
        <w:t xml:space="preserve"> </w:t>
      </w:r>
    </w:p>
    <w:p w14:paraId="5F55EAA9" w14:textId="7465B67E" w:rsidR="000C3EB6" w:rsidRDefault="000C3EB6" w:rsidP="000C3EB6">
      <w:pPr>
        <w:pStyle w:val="Titre1"/>
      </w:pPr>
      <w:r>
        <w:t>Clavier</w:t>
      </w:r>
    </w:p>
    <w:p w14:paraId="58C6E699" w14:textId="414312F9" w:rsidR="000C3EB6" w:rsidRDefault="000C3EB6" w:rsidP="000C3EB6">
      <w:pPr>
        <w:pStyle w:val="guienum"/>
        <w:shd w:val="clear" w:color="auto" w:fill="FFFFFF"/>
        <w:spacing w:before="120" w:beforeAutospacing="0" w:after="120" w:afterAutospacing="0"/>
        <w:ind w:left="-360" w:firstLine="360"/>
        <w:rPr>
          <w:rFonts w:ascii="Calibri" w:hAnsi="Calibri" w:cs="Calibri"/>
          <w:color w:val="333333"/>
          <w:sz w:val="27"/>
          <w:szCs w:val="27"/>
        </w:rPr>
      </w:pPr>
      <w:r w:rsidRPr="000C3EB6">
        <w:rPr>
          <w:rFonts w:ascii="Calibri" w:hAnsi="Calibri" w:cs="Calibri"/>
          <w:b/>
          <w:color w:val="333333"/>
          <w:sz w:val="27"/>
          <w:szCs w:val="27"/>
        </w:rPr>
        <w:t xml:space="preserve">É </w:t>
      </w:r>
      <w:r w:rsidRPr="000C3EB6">
        <w:rPr>
          <w:rFonts w:ascii="Calibri" w:hAnsi="Calibri" w:cs="Calibri"/>
          <w:b/>
          <w:color w:val="333333"/>
          <w:sz w:val="27"/>
          <w:szCs w:val="27"/>
        </w:rPr>
        <w:t>:</w:t>
      </w:r>
      <w:r>
        <w:rPr>
          <w:rFonts w:ascii="Calibri" w:hAnsi="Calibri" w:cs="Calibri"/>
          <w:color w:val="333333"/>
          <w:sz w:val="27"/>
          <w:szCs w:val="27"/>
        </w:rPr>
        <w:t xml:space="preserve"> Alt + 144</w:t>
      </w:r>
    </w:p>
    <w:p w14:paraId="618966E1" w14:textId="1DCFD133" w:rsidR="000C3EB6" w:rsidRDefault="000C3EB6" w:rsidP="000C3EB6">
      <w:pPr>
        <w:pStyle w:val="guienum"/>
        <w:shd w:val="clear" w:color="auto" w:fill="FFFFFF"/>
        <w:spacing w:before="120" w:beforeAutospacing="0" w:after="120" w:afterAutospacing="0"/>
        <w:ind w:left="-360" w:firstLine="360"/>
        <w:rPr>
          <w:rFonts w:ascii="Calibri" w:hAnsi="Calibri" w:cs="Calibri"/>
          <w:color w:val="333333"/>
          <w:sz w:val="27"/>
          <w:szCs w:val="27"/>
        </w:rPr>
      </w:pPr>
      <w:r w:rsidRPr="000C3EB6">
        <w:rPr>
          <w:rFonts w:ascii="Calibri" w:hAnsi="Calibri" w:cs="Calibri"/>
          <w:b/>
          <w:color w:val="333333"/>
          <w:sz w:val="27"/>
          <w:szCs w:val="27"/>
        </w:rPr>
        <w:t xml:space="preserve">È </w:t>
      </w:r>
      <w:r w:rsidRPr="000C3EB6">
        <w:rPr>
          <w:rFonts w:ascii="Calibri" w:hAnsi="Calibri" w:cs="Calibri"/>
          <w:b/>
          <w:color w:val="333333"/>
          <w:sz w:val="27"/>
          <w:szCs w:val="27"/>
        </w:rPr>
        <w:t>:</w:t>
      </w:r>
      <w:r>
        <w:rPr>
          <w:rFonts w:ascii="Calibri" w:hAnsi="Calibri" w:cs="Calibri"/>
          <w:color w:val="333333"/>
          <w:sz w:val="27"/>
          <w:szCs w:val="27"/>
        </w:rPr>
        <w:t xml:space="preserve"> Alt + 212</w:t>
      </w:r>
    </w:p>
    <w:p w14:paraId="6F3CA3C5" w14:textId="3DDEA7AB" w:rsidR="000C3EB6" w:rsidRDefault="000C3EB6" w:rsidP="000C3EB6">
      <w:pPr>
        <w:pStyle w:val="guienum"/>
        <w:shd w:val="clear" w:color="auto" w:fill="FFFFFF"/>
        <w:spacing w:before="120" w:beforeAutospacing="0" w:after="120" w:afterAutospacing="0"/>
        <w:ind w:left="-360" w:firstLine="360"/>
        <w:rPr>
          <w:rFonts w:ascii="Calibri" w:hAnsi="Calibri" w:cs="Calibri"/>
          <w:color w:val="333333"/>
          <w:sz w:val="27"/>
          <w:szCs w:val="27"/>
        </w:rPr>
      </w:pPr>
      <w:r w:rsidRPr="000C3EB6">
        <w:rPr>
          <w:rFonts w:ascii="Calibri" w:hAnsi="Calibri" w:cs="Calibri"/>
          <w:b/>
          <w:color w:val="333333"/>
          <w:sz w:val="27"/>
          <w:szCs w:val="27"/>
        </w:rPr>
        <w:t xml:space="preserve">Ê </w:t>
      </w:r>
      <w:r w:rsidRPr="000C3EB6">
        <w:rPr>
          <w:rFonts w:ascii="Calibri" w:hAnsi="Calibri" w:cs="Calibri"/>
          <w:b/>
          <w:color w:val="333333"/>
          <w:sz w:val="27"/>
          <w:szCs w:val="27"/>
        </w:rPr>
        <w:t>:</w:t>
      </w:r>
      <w:r>
        <w:rPr>
          <w:rFonts w:ascii="Calibri" w:hAnsi="Calibri" w:cs="Calibri"/>
          <w:color w:val="333333"/>
          <w:sz w:val="27"/>
          <w:szCs w:val="27"/>
        </w:rPr>
        <w:t xml:space="preserve"> Alt + 0202</w:t>
      </w:r>
    </w:p>
    <w:p w14:paraId="0463BB33" w14:textId="3DD030EF" w:rsidR="000C3EB6" w:rsidRDefault="000C3EB6" w:rsidP="000C3EB6">
      <w:pPr>
        <w:pStyle w:val="guienum"/>
        <w:shd w:val="clear" w:color="auto" w:fill="FFFFFF"/>
        <w:spacing w:before="120" w:beforeAutospacing="0" w:after="120" w:afterAutospacing="0"/>
        <w:rPr>
          <w:rFonts w:ascii="Calibri" w:hAnsi="Calibri" w:cs="Calibri"/>
          <w:color w:val="333333"/>
          <w:sz w:val="27"/>
          <w:szCs w:val="27"/>
        </w:rPr>
      </w:pPr>
      <w:r w:rsidRPr="000C3EB6">
        <w:rPr>
          <w:rFonts w:ascii="Calibri" w:hAnsi="Calibri" w:cs="Calibri"/>
          <w:b/>
          <w:color w:val="333333"/>
          <w:sz w:val="27"/>
          <w:szCs w:val="27"/>
        </w:rPr>
        <w:t xml:space="preserve">À </w:t>
      </w:r>
      <w:r w:rsidRPr="000C3EB6">
        <w:rPr>
          <w:rFonts w:ascii="Calibri" w:hAnsi="Calibri" w:cs="Calibri"/>
          <w:b/>
          <w:color w:val="333333"/>
          <w:sz w:val="27"/>
          <w:szCs w:val="27"/>
        </w:rPr>
        <w:t>:</w:t>
      </w:r>
      <w:r>
        <w:rPr>
          <w:rFonts w:ascii="Calibri" w:hAnsi="Calibri" w:cs="Calibri"/>
          <w:color w:val="333333"/>
          <w:sz w:val="27"/>
          <w:szCs w:val="27"/>
        </w:rPr>
        <w:t xml:space="preserve"> Alt + 0192</w:t>
      </w:r>
    </w:p>
    <w:p w14:paraId="0111461C" w14:textId="40AB00CB" w:rsidR="000C3EB6" w:rsidRDefault="000C3EB6" w:rsidP="000C3EB6">
      <w:pPr>
        <w:pStyle w:val="guienum"/>
        <w:shd w:val="clear" w:color="auto" w:fill="FFFFFF"/>
        <w:spacing w:before="120" w:beforeAutospacing="0" w:after="120" w:afterAutospacing="0"/>
        <w:rPr>
          <w:rFonts w:ascii="Calibri" w:hAnsi="Calibri" w:cs="Calibri"/>
          <w:color w:val="333333"/>
          <w:sz w:val="27"/>
          <w:szCs w:val="27"/>
        </w:rPr>
      </w:pPr>
      <w:r w:rsidRPr="000C3EB6">
        <w:rPr>
          <w:rFonts w:ascii="Calibri" w:hAnsi="Calibri" w:cs="Calibri"/>
          <w:b/>
          <w:color w:val="333333"/>
          <w:sz w:val="27"/>
          <w:szCs w:val="27"/>
        </w:rPr>
        <w:t xml:space="preserve">Ç </w:t>
      </w:r>
      <w:r w:rsidRPr="000C3EB6">
        <w:rPr>
          <w:rFonts w:ascii="Calibri" w:hAnsi="Calibri" w:cs="Calibri"/>
          <w:b/>
          <w:color w:val="333333"/>
          <w:sz w:val="27"/>
          <w:szCs w:val="27"/>
        </w:rPr>
        <w:t>:</w:t>
      </w:r>
      <w:r>
        <w:rPr>
          <w:rFonts w:ascii="Calibri" w:hAnsi="Calibri" w:cs="Calibri"/>
          <w:color w:val="333333"/>
          <w:sz w:val="27"/>
          <w:szCs w:val="27"/>
        </w:rPr>
        <w:t xml:space="preserve"> Alt + 128</w:t>
      </w:r>
    </w:p>
    <w:p w14:paraId="7D16F555" w14:textId="77777777" w:rsidR="000C3EB6" w:rsidRPr="000C3EB6" w:rsidRDefault="000C3EB6" w:rsidP="000C3EB6">
      <w:bookmarkStart w:id="1" w:name="_GoBack"/>
      <w:bookmarkEnd w:id="1"/>
    </w:p>
    <w:sectPr w:rsidR="000C3EB6" w:rsidRPr="000C3EB6" w:rsidSect="008F7EE5">
      <w:headerReference w:type="default" r:id="rId15"/>
      <w:type w:val="continuous"/>
      <w:pgSz w:w="11906" w:h="16838" w:code="9"/>
      <w:pgMar w:top="1134" w:right="1418" w:bottom="1701" w:left="1418" w:header="1126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VIER Paul" w:date="2024-05-15T17:01:00Z" w:initials="FP">
    <w:p w14:paraId="4C258BD2" w14:textId="77777777" w:rsidR="00AD4FF7" w:rsidRDefault="00AD4FF7">
      <w:pPr>
        <w:pStyle w:val="Commentaire"/>
      </w:pPr>
      <w:r>
        <w:rPr>
          <w:rStyle w:val="Marquedecommentaire"/>
        </w:rPr>
        <w:annotationRef/>
      </w:r>
      <w:r>
        <w:t>Pratique pour corriger les fautes d’orthographe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258B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258BD2" w16cid:durableId="29EF68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6ABFA" w14:textId="77777777" w:rsidR="00E14690" w:rsidRDefault="00E14690" w:rsidP="003338E3">
      <w:r>
        <w:separator/>
      </w:r>
    </w:p>
  </w:endnote>
  <w:endnote w:type="continuationSeparator" w:id="0">
    <w:p w14:paraId="7DB319BF" w14:textId="77777777" w:rsidR="00E14690" w:rsidRDefault="00E14690" w:rsidP="0033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00AAE" w14:textId="77777777" w:rsidR="00820704" w:rsidRPr="00E45502" w:rsidRDefault="0051541A" w:rsidP="00820704">
    <w:pPr>
      <w:pStyle w:val="Pieddepage"/>
      <w:tabs>
        <w:tab w:val="clear" w:pos="9639"/>
        <w:tab w:val="right" w:pos="9072"/>
      </w:tabs>
    </w:pPr>
    <w:r w:rsidRPr="0051541A">
      <w:t>Arcep-Direction-référence de la note</w:t>
    </w:r>
    <w:r w:rsidR="00820704" w:rsidRPr="00E45502">
      <w:tab/>
    </w:r>
    <w:r w:rsidR="00820704" w:rsidRPr="00E45502">
      <w:fldChar w:fldCharType="begin"/>
    </w:r>
    <w:r w:rsidR="00820704" w:rsidRPr="00E45502">
      <w:instrText xml:space="preserve"> PAGE   \* MERGEFORMAT </w:instrText>
    </w:r>
    <w:r w:rsidR="00820704" w:rsidRPr="00E45502">
      <w:fldChar w:fldCharType="separate"/>
    </w:r>
    <w:r w:rsidR="005F5154">
      <w:rPr>
        <w:noProof/>
      </w:rPr>
      <w:t>2</w:t>
    </w:r>
    <w:r w:rsidR="00820704" w:rsidRPr="00E45502">
      <w:fldChar w:fldCharType="end"/>
    </w:r>
    <w:r w:rsidR="00820704" w:rsidRPr="00E45502">
      <w:t>/</w:t>
    </w:r>
    <w:fldSimple w:instr=" NUMPAGES   \* MERGEFORMAT ">
      <w:r w:rsidR="005F5154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AD003" w14:textId="77777777" w:rsidR="00820704" w:rsidRPr="006D7393" w:rsidRDefault="0051541A" w:rsidP="00820704">
    <w:pPr>
      <w:pStyle w:val="Pieddepage"/>
      <w:tabs>
        <w:tab w:val="clear" w:pos="9639"/>
        <w:tab w:val="right" w:pos="9072"/>
      </w:tabs>
    </w:pPr>
    <w:r>
      <w:t>Arcep-Direction-référence de la note</w:t>
    </w:r>
    <w:r w:rsidR="00820704" w:rsidRPr="006D7393">
      <w:tab/>
    </w:r>
    <w:r w:rsidR="00820704" w:rsidRPr="006D7393">
      <w:fldChar w:fldCharType="begin"/>
    </w:r>
    <w:r w:rsidR="00820704" w:rsidRPr="006D7393">
      <w:instrText xml:space="preserve"> PAGE   \* MERGEFORMAT </w:instrText>
    </w:r>
    <w:r w:rsidR="00820704" w:rsidRPr="006D7393">
      <w:fldChar w:fldCharType="separate"/>
    </w:r>
    <w:r w:rsidR="008F7EE5">
      <w:rPr>
        <w:noProof/>
      </w:rPr>
      <w:t>1</w:t>
    </w:r>
    <w:r w:rsidR="00820704" w:rsidRPr="006D7393">
      <w:fldChar w:fldCharType="end"/>
    </w:r>
    <w:r w:rsidR="00820704" w:rsidRPr="006D7393">
      <w:t>/</w:t>
    </w:r>
    <w:fldSimple w:instr=" NUMPAGES   \* MERGEFORMAT ">
      <w:r w:rsidR="008F7EE5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72D18" w14:textId="77777777" w:rsidR="00E14690" w:rsidRDefault="00E14690" w:rsidP="003338E3">
      <w:r>
        <w:separator/>
      </w:r>
    </w:p>
  </w:footnote>
  <w:footnote w:type="continuationSeparator" w:id="0">
    <w:p w14:paraId="6BF54101" w14:textId="77777777" w:rsidR="00E14690" w:rsidRDefault="00E14690" w:rsidP="00333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65F44" w14:textId="77777777" w:rsidR="008F7EE5" w:rsidRDefault="004A1B8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7214" behindDoc="0" locked="0" layoutInCell="1" allowOverlap="1" wp14:anchorId="3DF5C231" wp14:editId="1827B469">
          <wp:simplePos x="0" y="0"/>
          <wp:positionH relativeFrom="page">
            <wp:posOffset>853440</wp:posOffset>
          </wp:positionH>
          <wp:positionV relativeFrom="page">
            <wp:posOffset>302260</wp:posOffset>
          </wp:positionV>
          <wp:extent cx="1324800" cy="471600"/>
          <wp:effectExtent l="0" t="0" r="0" b="0"/>
          <wp:wrapTopAndBottom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ce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4800" cy="471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2B546" w14:textId="77777777" w:rsidR="00820704" w:rsidRPr="00A14888" w:rsidRDefault="00820704" w:rsidP="003052EB">
    <w:pPr>
      <w:pStyle w:val="En-tte"/>
      <w:tabs>
        <w:tab w:val="clear" w:pos="4513"/>
        <w:tab w:val="clear" w:pos="9026"/>
      </w:tabs>
      <w:jc w:val="center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B90A8" w14:textId="77777777" w:rsidR="008F7EE5" w:rsidRDefault="008F7E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B0D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7AB6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C292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AA9788"/>
    <w:lvl w:ilvl="0">
      <w:start w:val="1"/>
      <w:numFmt w:val="lowerLetter"/>
      <w:lvlText w:val="%1."/>
      <w:lvlJc w:val="left"/>
      <w:pPr>
        <w:ind w:left="995" w:hanging="360"/>
      </w:pPr>
      <w:rPr>
        <w:rFonts w:asciiTheme="minorHAnsi" w:hAnsiTheme="minorHAnsi" w:hint="default"/>
        <w:b w:val="0"/>
        <w:i w:val="0"/>
        <w:color w:val="5957BA" w:themeColor="text2" w:themeTint="99"/>
        <w:sz w:val="20"/>
      </w:rPr>
    </w:lvl>
  </w:abstractNum>
  <w:abstractNum w:abstractNumId="4" w15:restartNumberingAfterBreak="0">
    <w:nsid w:val="FFFFFF80"/>
    <w:multiLevelType w:val="singleLevel"/>
    <w:tmpl w:val="A7D292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14A9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48BE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2C3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08A4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66F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D0029"/>
    <w:multiLevelType w:val="hybridMultilevel"/>
    <w:tmpl w:val="89D63A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731CA2"/>
    <w:multiLevelType w:val="hybridMultilevel"/>
    <w:tmpl w:val="34C271B6"/>
    <w:lvl w:ilvl="0" w:tplc="86862D12">
      <w:start w:val="1"/>
      <w:numFmt w:val="bullet"/>
      <w:lvlText w:val="-"/>
      <w:lvlJc w:val="left"/>
      <w:pPr>
        <w:ind w:left="720" w:hanging="360"/>
      </w:pPr>
      <w:rPr>
        <w:rFonts w:ascii="Palatino Linotype" w:hAnsi="Palatino Linotyp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92932"/>
    <w:multiLevelType w:val="hybridMultilevel"/>
    <w:tmpl w:val="C40A55D0"/>
    <w:lvl w:ilvl="0" w:tplc="CB10AA44">
      <w:start w:val="10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232253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11142"/>
    <w:multiLevelType w:val="multilevel"/>
    <w:tmpl w:val="C58C0F9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021" w:hanging="102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232253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Titre4"/>
      <w:lvlText w:val="%4)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1D34A54"/>
    <w:multiLevelType w:val="hybridMultilevel"/>
    <w:tmpl w:val="1B62F892"/>
    <w:lvl w:ilvl="0" w:tplc="BAC803E6">
      <w:start w:val="101"/>
      <w:numFmt w:val="bullet"/>
      <w:pStyle w:val="Listepuces"/>
      <w:lvlText w:val="-"/>
      <w:lvlJc w:val="left"/>
      <w:pPr>
        <w:ind w:left="720" w:hanging="360"/>
      </w:pPr>
      <w:rPr>
        <w:rFonts w:asciiTheme="minorHAnsi" w:hAnsiTheme="minorHAnsi" w:cs="Times New Roman" w:hint="default"/>
        <w:color w:val="232253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156E2"/>
    <w:multiLevelType w:val="multilevel"/>
    <w:tmpl w:val="31E45CB8"/>
    <w:name w:val="Liste numérotée ARCEP"/>
    <w:lvl w:ilvl="0">
      <w:start w:val="1"/>
      <w:numFmt w:val="decimal"/>
      <w:pStyle w:val="Listenumros"/>
      <w:lvlText w:val="%1."/>
      <w:lvlJc w:val="left"/>
      <w:pPr>
        <w:tabs>
          <w:tab w:val="num" w:pos="567"/>
        </w:tabs>
        <w:ind w:left="567" w:hanging="283"/>
      </w:pPr>
      <w:rPr>
        <w:rFonts w:hint="default"/>
        <w:color w:val="232253" w:themeColor="text2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  <w:color w:val="5957BA" w:themeColor="text2" w:themeTint="99"/>
      </w:rPr>
    </w:lvl>
    <w:lvl w:ilvl="2">
      <w:start w:val="1"/>
      <w:numFmt w:val="lowerLetter"/>
      <w:lvlText w:val="(%3)"/>
      <w:lvlJc w:val="left"/>
      <w:pPr>
        <w:ind w:left="908" w:hanging="17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1135" w:hanging="17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362" w:hanging="17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589" w:hanging="17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816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3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70" w:hanging="170"/>
      </w:pPr>
      <w:rPr>
        <w:rFonts w:hint="default"/>
      </w:rPr>
    </w:lvl>
  </w:abstractNum>
  <w:abstractNum w:abstractNumId="16" w15:restartNumberingAfterBreak="0">
    <w:nsid w:val="2AAA7754"/>
    <w:multiLevelType w:val="hybridMultilevel"/>
    <w:tmpl w:val="CFB27A18"/>
    <w:lvl w:ilvl="0" w:tplc="5C34A9CA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color w:val="232253" w:themeColor="text2"/>
        <w:sz w:val="16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3B224898"/>
    <w:multiLevelType w:val="hybridMultilevel"/>
    <w:tmpl w:val="75082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85C77"/>
    <w:multiLevelType w:val="hybridMultilevel"/>
    <w:tmpl w:val="1A4A0322"/>
    <w:lvl w:ilvl="0" w:tplc="197E595A">
      <w:start w:val="10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232253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5492E"/>
    <w:multiLevelType w:val="multilevel"/>
    <w:tmpl w:val="3DCC48A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Listenumros2"/>
      <w:lvlText w:val="%2."/>
      <w:lvlJc w:val="left"/>
      <w:pPr>
        <w:tabs>
          <w:tab w:val="num" w:pos="851"/>
        </w:tabs>
        <w:ind w:left="851" w:hanging="284"/>
      </w:pPr>
      <w:rPr>
        <w:rFonts w:hint="default"/>
        <w:color w:val="232253" w:themeColor="text2"/>
      </w:rPr>
    </w:lvl>
    <w:lvl w:ilvl="2">
      <w:start w:val="1"/>
      <w:numFmt w:val="lowerLetter"/>
      <w:lvlText w:val="(%3)"/>
      <w:lvlJc w:val="left"/>
      <w:pPr>
        <w:ind w:left="908" w:hanging="17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1135" w:hanging="17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362" w:hanging="17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589" w:hanging="17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816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3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70" w:hanging="170"/>
      </w:pPr>
      <w:rPr>
        <w:rFonts w:hint="default"/>
      </w:rPr>
    </w:lvl>
  </w:abstractNum>
  <w:abstractNum w:abstractNumId="20" w15:restartNumberingAfterBreak="0">
    <w:nsid w:val="48B50C49"/>
    <w:multiLevelType w:val="multilevel"/>
    <w:tmpl w:val="3EAEE8A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  <w:color w:val="5957BA" w:themeColor="text2" w:themeTint="99"/>
      </w:rPr>
    </w:lvl>
    <w:lvl w:ilvl="2">
      <w:start w:val="1"/>
      <w:numFmt w:val="lowerLetter"/>
      <w:lvlText w:val="(%3)"/>
      <w:lvlJc w:val="left"/>
      <w:pPr>
        <w:ind w:left="908" w:hanging="17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1135" w:hanging="17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362" w:hanging="17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589" w:hanging="17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816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3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70" w:hanging="170"/>
      </w:pPr>
      <w:rPr>
        <w:rFonts w:hint="default"/>
      </w:rPr>
    </w:lvl>
  </w:abstractNum>
  <w:abstractNum w:abstractNumId="21" w15:restartNumberingAfterBreak="0">
    <w:nsid w:val="4FF82AFB"/>
    <w:multiLevelType w:val="hybridMultilevel"/>
    <w:tmpl w:val="1F9A99AA"/>
    <w:lvl w:ilvl="0" w:tplc="025E4A22">
      <w:start w:val="1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04B5D"/>
    <w:multiLevelType w:val="hybridMultilevel"/>
    <w:tmpl w:val="137E4308"/>
    <w:lvl w:ilvl="0" w:tplc="0AE8A3A8">
      <w:start w:val="1"/>
      <w:numFmt w:val="decimal"/>
      <w:pStyle w:val="Article"/>
      <w:lvlText w:val="Article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26DEE"/>
    <w:multiLevelType w:val="hybridMultilevel"/>
    <w:tmpl w:val="F3CC82B2"/>
    <w:lvl w:ilvl="0" w:tplc="04B02C06">
      <w:start w:val="1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854BF"/>
    <w:multiLevelType w:val="multilevel"/>
    <w:tmpl w:val="C87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5F5874"/>
    <w:multiLevelType w:val="hybridMultilevel"/>
    <w:tmpl w:val="307EB7FE"/>
    <w:lvl w:ilvl="0" w:tplc="025E4A22">
      <w:start w:val="1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368FD"/>
    <w:multiLevelType w:val="hybridMultilevel"/>
    <w:tmpl w:val="40381F5C"/>
    <w:lvl w:ilvl="0" w:tplc="C310D9C4">
      <w:start w:val="101"/>
      <w:numFmt w:val="bullet"/>
      <w:pStyle w:val="Paragraphedeliste"/>
      <w:lvlText w:val="-"/>
      <w:lvlJc w:val="left"/>
      <w:pPr>
        <w:ind w:left="1852" w:hanging="360"/>
      </w:pPr>
      <w:rPr>
        <w:rFonts w:asciiTheme="minorHAnsi" w:hAnsiTheme="minorHAnsi" w:cs="Times New Roman" w:hint="default"/>
        <w:color w:val="232253" w:themeColor="text2"/>
      </w:rPr>
    </w:lvl>
    <w:lvl w:ilvl="1" w:tplc="040C0003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7" w15:restartNumberingAfterBreak="0">
    <w:nsid w:val="69287C7A"/>
    <w:multiLevelType w:val="multilevel"/>
    <w:tmpl w:val="D5FA9042"/>
    <w:name w:val="Liste numérotée ARCEP"/>
    <w:lvl w:ilvl="0">
      <w:start w:val="1"/>
      <w:numFmt w:val="decimal"/>
      <w:lvlText w:val="%1."/>
      <w:lvlJc w:val="left"/>
      <w:pPr>
        <w:ind w:left="454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84"/>
        </w:tabs>
        <w:ind w:left="681" w:hanging="170"/>
      </w:pPr>
      <w:rPr>
        <w:rFonts w:hint="default"/>
        <w:color w:val="5957BA" w:themeColor="text2" w:themeTint="99"/>
      </w:rPr>
    </w:lvl>
    <w:lvl w:ilvl="2">
      <w:start w:val="1"/>
      <w:numFmt w:val="lowerLetter"/>
      <w:lvlText w:val="(%3)"/>
      <w:lvlJc w:val="left"/>
      <w:pPr>
        <w:ind w:left="908" w:hanging="17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1135" w:hanging="17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362" w:hanging="17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589" w:hanging="170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816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3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70" w:hanging="170"/>
      </w:pPr>
      <w:rPr>
        <w:rFonts w:hint="default"/>
      </w:rPr>
    </w:lvl>
  </w:abstractNum>
  <w:abstractNum w:abstractNumId="28" w15:restartNumberingAfterBreak="0">
    <w:nsid w:val="6CAC5430"/>
    <w:multiLevelType w:val="hybridMultilevel"/>
    <w:tmpl w:val="5DAAB62C"/>
    <w:lvl w:ilvl="0" w:tplc="29867C12">
      <w:start w:val="1"/>
      <w:numFmt w:val="bullet"/>
      <w:pStyle w:val="Listepuces2"/>
      <w:lvlText w:val=""/>
      <w:lvlJc w:val="left"/>
      <w:pPr>
        <w:ind w:left="1353" w:hanging="360"/>
      </w:pPr>
      <w:rPr>
        <w:rFonts w:ascii="Wingdings" w:hAnsi="Wingdings" w:hint="default"/>
        <w:color w:val="232253" w:themeColor="text2"/>
        <w:sz w:val="16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74D84F82"/>
    <w:multiLevelType w:val="hybridMultilevel"/>
    <w:tmpl w:val="41DE506C"/>
    <w:lvl w:ilvl="0" w:tplc="025E4A22">
      <w:start w:val="1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056659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84E8E" w:themeColor="accent1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40438"/>
    <w:multiLevelType w:val="hybridMultilevel"/>
    <w:tmpl w:val="64081754"/>
    <w:lvl w:ilvl="0" w:tplc="CAF835B2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9"/>
  </w:num>
  <w:num w:numId="10">
    <w:abstractNumId w:val="23"/>
  </w:num>
  <w:num w:numId="11">
    <w:abstractNumId w:val="8"/>
  </w:num>
  <w:num w:numId="12">
    <w:abstractNumId w:val="8"/>
  </w:num>
  <w:num w:numId="13">
    <w:abstractNumId w:val="7"/>
  </w:num>
  <w:num w:numId="14">
    <w:abstractNumId w:val="29"/>
  </w:num>
  <w:num w:numId="15">
    <w:abstractNumId w:val="3"/>
  </w:num>
  <w:num w:numId="16">
    <w:abstractNumId w:val="3"/>
  </w:num>
  <w:num w:numId="17">
    <w:abstractNumId w:val="22"/>
  </w:num>
  <w:num w:numId="18">
    <w:abstractNumId w:val="30"/>
  </w:num>
  <w:num w:numId="19">
    <w:abstractNumId w:val="21"/>
  </w:num>
  <w:num w:numId="20">
    <w:abstractNumId w:val="25"/>
  </w:num>
  <w:num w:numId="21">
    <w:abstractNumId w:val="2"/>
  </w:num>
  <w:num w:numId="22">
    <w:abstractNumId w:val="1"/>
  </w:num>
  <w:num w:numId="23">
    <w:abstractNumId w:val="0"/>
  </w:num>
  <w:num w:numId="24">
    <w:abstractNumId w:val="6"/>
  </w:num>
  <w:num w:numId="25">
    <w:abstractNumId w:val="5"/>
  </w:num>
  <w:num w:numId="26">
    <w:abstractNumId w:val="4"/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27"/>
  </w:num>
  <w:num w:numId="31">
    <w:abstractNumId w:val="15"/>
  </w:num>
  <w:num w:numId="32">
    <w:abstractNumId w:val="20"/>
  </w:num>
  <w:num w:numId="33">
    <w:abstractNumId w:val="29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7"/>
  </w:num>
  <w:num w:numId="37">
    <w:abstractNumId w:val="11"/>
  </w:num>
  <w:num w:numId="38">
    <w:abstractNumId w:val="10"/>
  </w:num>
  <w:num w:numId="39">
    <w:abstractNumId w:val="12"/>
  </w:num>
  <w:num w:numId="40">
    <w:abstractNumId w:val="18"/>
  </w:num>
  <w:num w:numId="41">
    <w:abstractNumId w:val="14"/>
  </w:num>
  <w:num w:numId="42">
    <w:abstractNumId w:val="26"/>
  </w:num>
  <w:num w:numId="43">
    <w:abstractNumId w:val="28"/>
  </w:num>
  <w:num w:numId="44">
    <w:abstractNumId w:val="26"/>
  </w:num>
  <w:num w:numId="45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VIER Paul">
    <w15:presenceInfo w15:providerId="None" w15:userId="FAVIER Pa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90"/>
    <w:rsid w:val="000133B8"/>
    <w:rsid w:val="00027AFD"/>
    <w:rsid w:val="000340BB"/>
    <w:rsid w:val="00055F8C"/>
    <w:rsid w:val="00093222"/>
    <w:rsid w:val="000A1317"/>
    <w:rsid w:val="000B4E1F"/>
    <w:rsid w:val="000C2EA9"/>
    <w:rsid w:val="000C3EB6"/>
    <w:rsid w:val="000C7AD3"/>
    <w:rsid w:val="000D0586"/>
    <w:rsid w:val="000D4E65"/>
    <w:rsid w:val="000F02E0"/>
    <w:rsid w:val="000F4D7E"/>
    <w:rsid w:val="000F7866"/>
    <w:rsid w:val="00114B97"/>
    <w:rsid w:val="00125502"/>
    <w:rsid w:val="0015601B"/>
    <w:rsid w:val="001C4F2C"/>
    <w:rsid w:val="001D3C9F"/>
    <w:rsid w:val="001E296D"/>
    <w:rsid w:val="001F0C3D"/>
    <w:rsid w:val="001F691B"/>
    <w:rsid w:val="00223B4E"/>
    <w:rsid w:val="0028555C"/>
    <w:rsid w:val="002E4781"/>
    <w:rsid w:val="003052EB"/>
    <w:rsid w:val="00310E33"/>
    <w:rsid w:val="00332005"/>
    <w:rsid w:val="003338E3"/>
    <w:rsid w:val="003465F7"/>
    <w:rsid w:val="003E7DDC"/>
    <w:rsid w:val="003F29A2"/>
    <w:rsid w:val="00417039"/>
    <w:rsid w:val="00441B27"/>
    <w:rsid w:val="00442BEA"/>
    <w:rsid w:val="0045257B"/>
    <w:rsid w:val="004971F2"/>
    <w:rsid w:val="004A158B"/>
    <w:rsid w:val="004A1B81"/>
    <w:rsid w:val="004C3B2A"/>
    <w:rsid w:val="004C734B"/>
    <w:rsid w:val="004D719B"/>
    <w:rsid w:val="00506D77"/>
    <w:rsid w:val="0051541A"/>
    <w:rsid w:val="00522A8C"/>
    <w:rsid w:val="00565FD7"/>
    <w:rsid w:val="00583195"/>
    <w:rsid w:val="005E6217"/>
    <w:rsid w:val="005F5154"/>
    <w:rsid w:val="00602789"/>
    <w:rsid w:val="00604C65"/>
    <w:rsid w:val="0063168F"/>
    <w:rsid w:val="00633168"/>
    <w:rsid w:val="00634010"/>
    <w:rsid w:val="0064069D"/>
    <w:rsid w:val="00642401"/>
    <w:rsid w:val="0066113B"/>
    <w:rsid w:val="006E31CE"/>
    <w:rsid w:val="007011CC"/>
    <w:rsid w:val="00733A89"/>
    <w:rsid w:val="00756B55"/>
    <w:rsid w:val="00771A3F"/>
    <w:rsid w:val="007A2C95"/>
    <w:rsid w:val="007A5A9B"/>
    <w:rsid w:val="007B1298"/>
    <w:rsid w:val="007D494B"/>
    <w:rsid w:val="007E6BF9"/>
    <w:rsid w:val="008131FE"/>
    <w:rsid w:val="0081432F"/>
    <w:rsid w:val="008160DE"/>
    <w:rsid w:val="00820704"/>
    <w:rsid w:val="00830277"/>
    <w:rsid w:val="00830FE2"/>
    <w:rsid w:val="008312F9"/>
    <w:rsid w:val="00851DE8"/>
    <w:rsid w:val="0089748F"/>
    <w:rsid w:val="008C6EBD"/>
    <w:rsid w:val="008D5B6F"/>
    <w:rsid w:val="008E1E85"/>
    <w:rsid w:val="008E2250"/>
    <w:rsid w:val="008F7EE5"/>
    <w:rsid w:val="00904850"/>
    <w:rsid w:val="009162B0"/>
    <w:rsid w:val="00941B2B"/>
    <w:rsid w:val="00954728"/>
    <w:rsid w:val="0097681A"/>
    <w:rsid w:val="009950A9"/>
    <w:rsid w:val="009A5E96"/>
    <w:rsid w:val="009B6A94"/>
    <w:rsid w:val="009D2423"/>
    <w:rsid w:val="009F2094"/>
    <w:rsid w:val="009F321E"/>
    <w:rsid w:val="00A14888"/>
    <w:rsid w:val="00A249F5"/>
    <w:rsid w:val="00A265CA"/>
    <w:rsid w:val="00A43ED8"/>
    <w:rsid w:val="00A54D25"/>
    <w:rsid w:val="00A55E05"/>
    <w:rsid w:val="00AB1226"/>
    <w:rsid w:val="00AD4FF7"/>
    <w:rsid w:val="00BA2ED8"/>
    <w:rsid w:val="00BA6683"/>
    <w:rsid w:val="00BE0C2B"/>
    <w:rsid w:val="00C30744"/>
    <w:rsid w:val="00C35C90"/>
    <w:rsid w:val="00C567E2"/>
    <w:rsid w:val="00CB62F0"/>
    <w:rsid w:val="00CF3CBF"/>
    <w:rsid w:val="00D02982"/>
    <w:rsid w:val="00D03EE3"/>
    <w:rsid w:val="00D05B90"/>
    <w:rsid w:val="00D228EE"/>
    <w:rsid w:val="00D73825"/>
    <w:rsid w:val="00D839C4"/>
    <w:rsid w:val="00D93AA4"/>
    <w:rsid w:val="00DA0517"/>
    <w:rsid w:val="00DB547B"/>
    <w:rsid w:val="00E14690"/>
    <w:rsid w:val="00E1542A"/>
    <w:rsid w:val="00E66FFA"/>
    <w:rsid w:val="00E70400"/>
    <w:rsid w:val="00E812B0"/>
    <w:rsid w:val="00E83D82"/>
    <w:rsid w:val="00ED2EA1"/>
    <w:rsid w:val="00EF3B46"/>
    <w:rsid w:val="00F15E14"/>
    <w:rsid w:val="00F32011"/>
    <w:rsid w:val="00F810A6"/>
    <w:rsid w:val="00FA603C"/>
    <w:rsid w:val="00FB687D"/>
    <w:rsid w:val="00FF03FF"/>
    <w:rsid w:val="00F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  <w14:docId w14:val="403CC9D9"/>
  <w15:docId w15:val="{1BE2DCED-5B84-4E9C-A5A0-2CD4DE2A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2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9" w:qFormat="1"/>
    <w:lsdException w:name="Emphasis" w:uiPriority="2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iPriority="0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5" w:qFormat="1"/>
    <w:lsdException w:name="Quote" w:uiPriority="29" w:qFormat="1"/>
    <w:lsdException w:name="Intense Quote" w:uiPriority="3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9" w:qFormat="1"/>
    <w:lsdException w:name="Intense Emphasis" w:uiPriority="39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D25"/>
    <w:pPr>
      <w:spacing w:before="120" w:after="120" w:line="240" w:lineRule="auto"/>
      <w:jc w:val="both"/>
    </w:pPr>
    <w:rPr>
      <w:color w:val="000000"/>
      <w:szCs w:val="21"/>
    </w:rPr>
  </w:style>
  <w:style w:type="paragraph" w:styleId="Titre1">
    <w:name w:val="heading 1"/>
    <w:basedOn w:val="Normal"/>
    <w:next w:val="Normal"/>
    <w:link w:val="Titre1Car"/>
    <w:uiPriority w:val="6"/>
    <w:qFormat/>
    <w:rsid w:val="003338E3"/>
    <w:pPr>
      <w:keepNext/>
      <w:keepLines/>
      <w:numPr>
        <w:numId w:val="8"/>
      </w:numPr>
      <w:spacing w:before="480" w:after="240"/>
      <w:jc w:val="left"/>
      <w:outlineLvl w:val="0"/>
    </w:pPr>
    <w:rPr>
      <w:rFonts w:asciiTheme="majorHAnsi" w:eastAsiaTheme="majorEastAsia" w:hAnsiTheme="majorHAnsi" w:cstheme="majorHAnsi"/>
      <w:b/>
      <w:bCs/>
      <w:color w:val="232253" w:themeColor="text2"/>
      <w:sz w:val="28"/>
      <w:szCs w:val="26"/>
    </w:rPr>
  </w:style>
  <w:style w:type="paragraph" w:styleId="Titre2">
    <w:name w:val="heading 2"/>
    <w:basedOn w:val="Normal"/>
    <w:next w:val="Normal"/>
    <w:link w:val="Titre2Car"/>
    <w:uiPriority w:val="6"/>
    <w:qFormat/>
    <w:rsid w:val="00A54D25"/>
    <w:pPr>
      <w:keepNext/>
      <w:keepLines/>
      <w:numPr>
        <w:ilvl w:val="1"/>
        <w:numId w:val="8"/>
      </w:numPr>
      <w:spacing w:before="360" w:after="240"/>
      <w:ind w:left="578" w:hanging="578"/>
      <w:jc w:val="left"/>
      <w:outlineLvl w:val="1"/>
    </w:pPr>
    <w:rPr>
      <w:rFonts w:asciiTheme="majorHAnsi" w:eastAsiaTheme="majorEastAsia" w:hAnsiTheme="majorHAnsi" w:cstheme="majorHAnsi"/>
      <w:b/>
      <w:bCs/>
      <w:color w:val="E56463" w:themeColor="accent3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qFormat/>
    <w:rsid w:val="008160DE"/>
    <w:pPr>
      <w:keepNext/>
      <w:keepLines/>
      <w:numPr>
        <w:ilvl w:val="2"/>
        <w:numId w:val="8"/>
      </w:numPr>
      <w:spacing w:before="240" w:after="240"/>
      <w:ind w:left="709" w:hanging="737"/>
      <w:jc w:val="left"/>
      <w:outlineLvl w:val="2"/>
    </w:pPr>
    <w:rPr>
      <w:rFonts w:asciiTheme="majorHAnsi" w:eastAsiaTheme="majorEastAsia" w:hAnsiTheme="majorHAnsi" w:cstheme="minorHAnsi"/>
      <w:bCs/>
      <w:color w:val="232253" w:themeColor="text2"/>
      <w:sz w:val="24"/>
      <w:szCs w:val="26"/>
    </w:rPr>
  </w:style>
  <w:style w:type="paragraph" w:styleId="Titre4">
    <w:name w:val="heading 4"/>
    <w:basedOn w:val="Normal"/>
    <w:next w:val="Normal"/>
    <w:link w:val="Titre4Car"/>
    <w:uiPriority w:val="6"/>
    <w:unhideWhenUsed/>
    <w:qFormat/>
    <w:rsid w:val="00A54D25"/>
    <w:pPr>
      <w:keepNext/>
      <w:keepLines/>
      <w:numPr>
        <w:ilvl w:val="3"/>
        <w:numId w:val="8"/>
      </w:numPr>
      <w:ind w:left="993" w:hanging="284"/>
      <w:jc w:val="left"/>
      <w:outlineLvl w:val="3"/>
    </w:pPr>
    <w:rPr>
      <w:rFonts w:eastAsiaTheme="majorEastAsia" w:cstheme="minorHAnsi"/>
      <w:bCs/>
      <w:iCs/>
      <w:color w:val="E56463" w:themeColor="accent3"/>
    </w:rPr>
  </w:style>
  <w:style w:type="paragraph" w:styleId="Titre5">
    <w:name w:val="heading 5"/>
    <w:basedOn w:val="Normal"/>
    <w:next w:val="Normal"/>
    <w:link w:val="Titre5Car"/>
    <w:uiPriority w:val="6"/>
    <w:unhideWhenUsed/>
    <w:rsid w:val="000C2EA9"/>
    <w:pPr>
      <w:keepNext/>
      <w:keepLines/>
      <w:spacing w:before="200" w:after="0"/>
      <w:outlineLvl w:val="4"/>
    </w:pPr>
    <w:rPr>
      <w:rFonts w:eastAsia="Times New Roman" w:cs="Times New Roman"/>
      <w:b/>
      <w:color w:val="auto"/>
      <w:szCs w:val="24"/>
      <w:lang w:eastAsia="fr-FR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rsid w:val="000C2EA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275277"/>
      <w:szCs w:val="24"/>
      <w:lang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F32011"/>
    <w:pPr>
      <w:keepNext/>
      <w:keepLines/>
      <w:numPr>
        <w:ilvl w:val="6"/>
        <w:numId w:val="8"/>
      </w:numPr>
      <w:spacing w:before="200" w:after="0"/>
      <w:outlineLvl w:val="6"/>
    </w:pPr>
    <w:rPr>
      <w:rFonts w:ascii="Times New Roman" w:eastAsia="Times New Roman" w:hAnsi="Times New Roman" w:cs="Times New Roman"/>
      <w:i/>
      <w:iCs/>
      <w:color w:val="404040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201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201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rticle">
    <w:name w:val="Article"/>
    <w:basedOn w:val="Normal"/>
    <w:link w:val="ArticleCar"/>
    <w:uiPriority w:val="1"/>
    <w:semiHidden/>
    <w:rsid w:val="007D494B"/>
    <w:pPr>
      <w:keepLines/>
      <w:numPr>
        <w:numId w:val="1"/>
      </w:numPr>
      <w:ind w:left="1134" w:hanging="1134"/>
    </w:pPr>
    <w:rPr>
      <w:rFonts w:eastAsia="Times New Roman" w:cs="Times New Roman"/>
      <w:color w:val="auto"/>
      <w:szCs w:val="24"/>
      <w:lang w:eastAsia="fr-FR"/>
    </w:rPr>
  </w:style>
  <w:style w:type="character" w:customStyle="1" w:styleId="ArticleCar">
    <w:name w:val="Article Car"/>
    <w:link w:val="Article"/>
    <w:uiPriority w:val="1"/>
    <w:semiHidden/>
    <w:rsid w:val="00A54D25"/>
    <w:rPr>
      <w:rFonts w:eastAsia="Times New Roman" w:cs="Times New Roman"/>
      <w:szCs w:val="24"/>
      <w:lang w:eastAsia="fr-FR"/>
    </w:rPr>
  </w:style>
  <w:style w:type="paragraph" w:customStyle="1" w:styleId="Titrtableau">
    <w:name w:val="Titr tableau"/>
    <w:basedOn w:val="Sansinterligne"/>
    <w:link w:val="TitrtableauCar"/>
    <w:uiPriority w:val="22"/>
    <w:qFormat/>
    <w:rsid w:val="00CF3CBF"/>
    <w:pPr>
      <w:keepNext/>
      <w:jc w:val="center"/>
    </w:pPr>
    <w:rPr>
      <w:rFonts w:eastAsia="Times New Roman" w:cs="Times New Roman"/>
      <w:color w:val="232253" w:themeColor="text2"/>
      <w:sz w:val="21"/>
      <w:szCs w:val="20"/>
      <w:lang w:eastAsia="fr-FR"/>
    </w:rPr>
  </w:style>
  <w:style w:type="paragraph" w:customStyle="1" w:styleId="Tableau">
    <w:name w:val="Tableau"/>
    <w:basedOn w:val="Titrtableau"/>
    <w:link w:val="TableauCar"/>
    <w:uiPriority w:val="22"/>
    <w:qFormat/>
    <w:rsid w:val="004D719B"/>
    <w:rPr>
      <w:color w:val="000000" w:themeColor="text1"/>
    </w:rPr>
  </w:style>
  <w:style w:type="character" w:customStyle="1" w:styleId="SansinterligneCar">
    <w:name w:val="Sans interligne Car"/>
    <w:basedOn w:val="Policepardfaut"/>
    <w:link w:val="Sansinterligne"/>
    <w:uiPriority w:val="29"/>
    <w:rsid w:val="00DA0517"/>
    <w:rPr>
      <w:color w:val="000000" w:themeColor="text1"/>
      <w:sz w:val="20"/>
    </w:rPr>
  </w:style>
  <w:style w:type="character" w:customStyle="1" w:styleId="TitrtableauCar">
    <w:name w:val="Titr tableau Car"/>
    <w:basedOn w:val="SansinterligneCar"/>
    <w:link w:val="Titrtableau"/>
    <w:uiPriority w:val="22"/>
    <w:rsid w:val="00DA0517"/>
    <w:rPr>
      <w:rFonts w:eastAsia="Times New Roman" w:cs="Times New Roman"/>
      <w:color w:val="232253" w:themeColor="text2"/>
      <w:sz w:val="21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6"/>
    <w:rsid w:val="00E83D82"/>
    <w:rPr>
      <w:rFonts w:asciiTheme="majorHAnsi" w:eastAsiaTheme="majorEastAsia" w:hAnsiTheme="majorHAnsi" w:cstheme="majorHAnsi"/>
      <w:b/>
      <w:bCs/>
      <w:color w:val="232253" w:themeColor="text2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6"/>
    <w:rsid w:val="00A54D25"/>
    <w:rPr>
      <w:rFonts w:asciiTheme="majorHAnsi" w:eastAsiaTheme="majorEastAsia" w:hAnsiTheme="majorHAnsi" w:cstheme="majorHAnsi"/>
      <w:b/>
      <w:bCs/>
      <w:color w:val="E56463" w:themeColor="accent3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6"/>
    <w:rsid w:val="00E83D82"/>
    <w:rPr>
      <w:rFonts w:asciiTheme="majorHAnsi" w:eastAsiaTheme="majorEastAsia" w:hAnsiTheme="majorHAnsi" w:cstheme="minorHAnsi"/>
      <w:bCs/>
      <w:color w:val="232253" w:themeColor="text2"/>
      <w:sz w:val="24"/>
      <w:szCs w:val="26"/>
    </w:rPr>
  </w:style>
  <w:style w:type="character" w:customStyle="1" w:styleId="Titre4Car">
    <w:name w:val="Titre 4 Car"/>
    <w:basedOn w:val="Policepardfaut"/>
    <w:link w:val="Titre4"/>
    <w:uiPriority w:val="6"/>
    <w:rsid w:val="00A54D25"/>
    <w:rPr>
      <w:rFonts w:eastAsiaTheme="majorEastAsia" w:cstheme="minorHAnsi"/>
      <w:bCs/>
      <w:iCs/>
      <w:color w:val="E56463" w:themeColor="accent3"/>
      <w:szCs w:val="21"/>
    </w:rPr>
  </w:style>
  <w:style w:type="character" w:customStyle="1" w:styleId="Titre7Car">
    <w:name w:val="Titre 7 Car"/>
    <w:basedOn w:val="Policepardfaut"/>
    <w:link w:val="Titre7"/>
    <w:semiHidden/>
    <w:rsid w:val="00F32011"/>
    <w:rPr>
      <w:rFonts w:ascii="Times New Roman" w:eastAsia="Times New Roman" w:hAnsi="Times New Roman" w:cs="Times New Roman"/>
      <w:i/>
      <w:iCs/>
      <w:color w:val="404040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32011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32011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Notedebasdepage">
    <w:name w:val="footnote text"/>
    <w:basedOn w:val="Normal"/>
    <w:link w:val="NotedebasdepageCar"/>
    <w:semiHidden/>
    <w:qFormat/>
    <w:rsid w:val="008131FE"/>
    <w:pPr>
      <w:spacing w:before="60" w:after="60"/>
    </w:pPr>
    <w:rPr>
      <w:rFonts w:eastAsia="Times New Roman" w:cs="Times New Roman"/>
      <w:color w:val="auto"/>
      <w:sz w:val="18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8131FE"/>
    <w:rPr>
      <w:rFonts w:eastAsia="Times New Roman" w:cs="Times New Roman"/>
      <w:sz w:val="18"/>
      <w:szCs w:val="20"/>
      <w:lang w:eastAsia="fr-FR"/>
    </w:rPr>
  </w:style>
  <w:style w:type="paragraph" w:styleId="Pieddepage">
    <w:name w:val="footer"/>
    <w:link w:val="PieddepageCar"/>
    <w:uiPriority w:val="17"/>
    <w:qFormat/>
    <w:rsid w:val="00A249F5"/>
    <w:pPr>
      <w:tabs>
        <w:tab w:val="right" w:pos="9639"/>
      </w:tabs>
      <w:spacing w:after="0" w:line="240" w:lineRule="auto"/>
    </w:pPr>
    <w:rPr>
      <w:color w:val="000000" w:themeColor="text1"/>
      <w:sz w:val="18"/>
    </w:rPr>
  </w:style>
  <w:style w:type="character" w:customStyle="1" w:styleId="PieddepageCar">
    <w:name w:val="Pied de page Car"/>
    <w:basedOn w:val="Policepardfaut"/>
    <w:link w:val="Pieddepage"/>
    <w:uiPriority w:val="17"/>
    <w:rsid w:val="008160DE"/>
    <w:rPr>
      <w:color w:val="000000" w:themeColor="text1"/>
      <w:sz w:val="18"/>
    </w:rPr>
  </w:style>
  <w:style w:type="paragraph" w:styleId="Lgende">
    <w:name w:val="caption"/>
    <w:basedOn w:val="Normal"/>
    <w:next w:val="Normal"/>
    <w:uiPriority w:val="25"/>
    <w:qFormat/>
    <w:rsid w:val="003338E3"/>
    <w:pPr>
      <w:spacing w:before="60"/>
      <w:jc w:val="center"/>
    </w:pPr>
    <w:rPr>
      <w:rFonts w:cstheme="minorHAnsi"/>
      <w:bCs/>
      <w:color w:val="232253" w:themeColor="text2"/>
      <w:sz w:val="20"/>
      <w:szCs w:val="18"/>
    </w:rPr>
  </w:style>
  <w:style w:type="paragraph" w:styleId="Listepuces">
    <w:name w:val="List Bullet"/>
    <w:basedOn w:val="Paragraphedeliste"/>
    <w:uiPriority w:val="11"/>
    <w:qFormat/>
    <w:rsid w:val="007E6BF9"/>
    <w:pPr>
      <w:numPr>
        <w:numId w:val="41"/>
      </w:numPr>
      <w:ind w:left="567" w:hanging="283"/>
    </w:pPr>
    <w:rPr>
      <w:rFonts w:eastAsia="Times New Roman" w:cs="Arial"/>
      <w:color w:val="auto"/>
      <w:szCs w:val="18"/>
      <w:lang w:eastAsia="fr-FR"/>
    </w:rPr>
  </w:style>
  <w:style w:type="paragraph" w:styleId="Paragraphedeliste">
    <w:name w:val="List Paragraph"/>
    <w:basedOn w:val="Normal"/>
    <w:uiPriority w:val="15"/>
    <w:qFormat/>
    <w:rsid w:val="00C30744"/>
    <w:pPr>
      <w:numPr>
        <w:numId w:val="44"/>
      </w:numPr>
      <w:spacing w:before="60" w:after="60"/>
    </w:pPr>
  </w:style>
  <w:style w:type="paragraph" w:styleId="Listenumros">
    <w:name w:val="List Number"/>
    <w:basedOn w:val="Paragraphedeliste"/>
    <w:uiPriority w:val="13"/>
    <w:qFormat/>
    <w:rsid w:val="007E6BF9"/>
    <w:pPr>
      <w:numPr>
        <w:numId w:val="31"/>
      </w:numPr>
    </w:pPr>
  </w:style>
  <w:style w:type="paragraph" w:styleId="Listepuces2">
    <w:name w:val="List Bullet 2"/>
    <w:basedOn w:val="Paragraphedeliste"/>
    <w:uiPriority w:val="12"/>
    <w:qFormat/>
    <w:rsid w:val="007E6BF9"/>
    <w:pPr>
      <w:numPr>
        <w:numId w:val="43"/>
      </w:numPr>
      <w:ind w:left="851" w:hanging="284"/>
    </w:pPr>
    <w:rPr>
      <w:rFonts w:eastAsia="Times New Roman" w:cs="Arial"/>
      <w:color w:val="auto"/>
      <w:szCs w:val="18"/>
      <w:lang w:eastAsia="fr-FR"/>
    </w:rPr>
  </w:style>
  <w:style w:type="paragraph" w:styleId="Listenumros2">
    <w:name w:val="List Number 2"/>
    <w:basedOn w:val="Paragraphedeliste"/>
    <w:uiPriority w:val="14"/>
    <w:unhideWhenUsed/>
    <w:qFormat/>
    <w:rsid w:val="007E6BF9"/>
    <w:pPr>
      <w:numPr>
        <w:ilvl w:val="1"/>
        <w:numId w:val="34"/>
      </w:numPr>
    </w:pPr>
  </w:style>
  <w:style w:type="paragraph" w:styleId="Titre">
    <w:name w:val="Title"/>
    <w:basedOn w:val="Normal"/>
    <w:next w:val="Normal"/>
    <w:link w:val="TitreCar"/>
    <w:uiPriority w:val="4"/>
    <w:qFormat/>
    <w:rsid w:val="005F5154"/>
    <w:pPr>
      <w:spacing w:before="240" w:after="240"/>
      <w:contextualSpacing/>
      <w:jc w:val="center"/>
    </w:pPr>
    <w:rPr>
      <w:rFonts w:asciiTheme="majorHAnsi" w:eastAsiaTheme="majorEastAsia" w:hAnsiTheme="majorHAnsi" w:cstheme="majorHAnsi"/>
      <w:b/>
      <w:color w:val="232253" w:themeColor="text2"/>
      <w:kern w:val="28"/>
      <w:sz w:val="28"/>
      <w:szCs w:val="30"/>
    </w:rPr>
  </w:style>
  <w:style w:type="character" w:customStyle="1" w:styleId="TitreCar">
    <w:name w:val="Titre Car"/>
    <w:basedOn w:val="Policepardfaut"/>
    <w:link w:val="Titre"/>
    <w:uiPriority w:val="4"/>
    <w:rsid w:val="005F5154"/>
    <w:rPr>
      <w:rFonts w:asciiTheme="majorHAnsi" w:eastAsiaTheme="majorEastAsia" w:hAnsiTheme="majorHAnsi" w:cstheme="majorHAnsi"/>
      <w:b/>
      <w:color w:val="232253" w:themeColor="text2"/>
      <w:kern w:val="28"/>
      <w:sz w:val="28"/>
      <w:szCs w:val="30"/>
    </w:rPr>
  </w:style>
  <w:style w:type="paragraph" w:styleId="Sansinterligne">
    <w:name w:val="No Spacing"/>
    <w:link w:val="SansinterligneCar"/>
    <w:uiPriority w:val="29"/>
    <w:unhideWhenUsed/>
    <w:qFormat/>
    <w:rsid w:val="00F32011"/>
    <w:pPr>
      <w:spacing w:after="0" w:line="240" w:lineRule="auto"/>
      <w:jc w:val="both"/>
    </w:pPr>
    <w:rPr>
      <w:color w:val="000000" w:themeColor="text1"/>
      <w:sz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3E7DDC"/>
    <w:pPr>
      <w:ind w:left="284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E7DDC"/>
    <w:rPr>
      <w:i/>
      <w:iCs/>
      <w:color w:val="000000"/>
      <w:szCs w:val="21"/>
    </w:rPr>
  </w:style>
  <w:style w:type="character" w:customStyle="1" w:styleId="Titre5Car">
    <w:name w:val="Titre 5 Car"/>
    <w:basedOn w:val="Policepardfaut"/>
    <w:link w:val="Titre5"/>
    <w:uiPriority w:val="6"/>
    <w:rsid w:val="008160DE"/>
    <w:rPr>
      <w:rFonts w:eastAsia="Times New Roman" w:cs="Times New Roman"/>
      <w:b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6"/>
    <w:semiHidden/>
    <w:rsid w:val="00E83D82"/>
    <w:rPr>
      <w:rFonts w:eastAsia="Times New Roman" w:cs="Times New Roman"/>
      <w:i/>
      <w:iCs/>
      <w:color w:val="275277"/>
      <w:szCs w:val="24"/>
      <w:lang w:eastAsia="fr-FR"/>
    </w:rPr>
  </w:style>
  <w:style w:type="paragraph" w:styleId="En-tte">
    <w:name w:val="header"/>
    <w:link w:val="En-tteCar"/>
    <w:uiPriority w:val="99"/>
    <w:unhideWhenUsed/>
    <w:rsid w:val="00027AFD"/>
    <w:pPr>
      <w:tabs>
        <w:tab w:val="center" w:pos="4513"/>
        <w:tab w:val="right" w:pos="9026"/>
      </w:tabs>
      <w:spacing w:after="0" w:line="240" w:lineRule="auto"/>
      <w:jc w:val="right"/>
    </w:pPr>
    <w:rPr>
      <w:caps/>
      <w:color w:val="000000" w:themeColor="text1"/>
      <w:sz w:val="18"/>
    </w:rPr>
  </w:style>
  <w:style w:type="character" w:customStyle="1" w:styleId="En-tteCar">
    <w:name w:val="En-tête Car"/>
    <w:basedOn w:val="Policepardfaut"/>
    <w:link w:val="En-tte"/>
    <w:uiPriority w:val="99"/>
    <w:rsid w:val="00027AFD"/>
    <w:rPr>
      <w:caps/>
      <w:color w:val="000000" w:themeColor="text1"/>
      <w:sz w:val="18"/>
    </w:rPr>
  </w:style>
  <w:style w:type="character" w:styleId="Appelnotedebasdep">
    <w:name w:val="footnote reference"/>
    <w:basedOn w:val="Policepardfaut"/>
    <w:uiPriority w:val="28"/>
    <w:rsid w:val="00027AFD"/>
    <w:rPr>
      <w:vertAlign w:val="superscript"/>
    </w:rPr>
  </w:style>
  <w:style w:type="table" w:styleId="Colonnesdetableau4">
    <w:name w:val="Table Columns 4"/>
    <w:aliases w:val="Tableau Arcep sans grille"/>
    <w:basedOn w:val="TableauNormal"/>
    <w:rsid w:val="00583195"/>
    <w:pPr>
      <w:spacing w:after="0" w:line="240" w:lineRule="auto"/>
      <w:contextualSpacing/>
      <w:jc w:val="center"/>
    </w:pPr>
    <w:rPr>
      <w:rFonts w:eastAsia="Times New Roman" w:cs="Times New Roman"/>
      <w:color w:val="000000" w:themeColor="text1"/>
      <w:szCs w:val="20"/>
      <w:lang w:eastAsia="fr-FR"/>
    </w:rPr>
    <w:tblPr>
      <w:tblStyleColBandSize w:val="1"/>
      <w:jc w:val="center"/>
      <w:tblBorders>
        <w:insideH w:val="single" w:sz="8" w:space="0" w:color="232253" w:themeColor="text2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/>
      </w:rPr>
      <w:tblPr/>
      <w:tcPr>
        <w:tcBorders>
          <w:bottom w:val="single" w:sz="18" w:space="0" w:color="232253" w:themeColor="text2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styleId="Signature">
    <w:name w:val="Signature"/>
    <w:aliases w:val="Nom signataire"/>
    <w:basedOn w:val="Normal"/>
    <w:next w:val="Normal"/>
    <w:link w:val="SignatureCar"/>
    <w:uiPriority w:val="5"/>
    <w:semiHidden/>
    <w:rsid w:val="0064069D"/>
    <w:pPr>
      <w:spacing w:before="840"/>
      <w:ind w:left="5670"/>
    </w:pPr>
  </w:style>
  <w:style w:type="character" w:customStyle="1" w:styleId="SignatureCar">
    <w:name w:val="Signature Car"/>
    <w:aliases w:val="Nom signataire Car"/>
    <w:basedOn w:val="Policepardfaut"/>
    <w:link w:val="Signature"/>
    <w:uiPriority w:val="5"/>
    <w:semiHidden/>
    <w:rsid w:val="00A54D25"/>
    <w:rPr>
      <w:color w:val="000000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703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039"/>
    <w:rPr>
      <w:rFonts w:ascii="Tahoma" w:hAnsi="Tahoma" w:cs="Tahoma"/>
      <w:color w:val="000000" w:themeColor="text1"/>
      <w:sz w:val="16"/>
      <w:szCs w:val="16"/>
    </w:rPr>
  </w:style>
  <w:style w:type="table" w:styleId="Grilledutableau">
    <w:name w:val="Table Grid"/>
    <w:basedOn w:val="TableauNormal"/>
    <w:uiPriority w:val="59"/>
    <w:rsid w:val="000B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auCar">
    <w:name w:val="Tableau Car"/>
    <w:basedOn w:val="TitrtableauCar"/>
    <w:link w:val="Tableau"/>
    <w:uiPriority w:val="22"/>
    <w:rsid w:val="00DA0517"/>
    <w:rPr>
      <w:rFonts w:eastAsia="Times New Roman" w:cs="Times New Roman"/>
      <w:color w:val="000000" w:themeColor="text1"/>
      <w:sz w:val="21"/>
      <w:szCs w:val="20"/>
      <w:lang w:eastAsia="fr-FR"/>
    </w:rPr>
  </w:style>
  <w:style w:type="paragraph" w:customStyle="1" w:styleId="Image">
    <w:name w:val="Image"/>
    <w:basedOn w:val="Normal"/>
    <w:next w:val="Lgende"/>
    <w:link w:val="ImageCar"/>
    <w:uiPriority w:val="24"/>
    <w:qFormat/>
    <w:rsid w:val="004D719B"/>
    <w:pPr>
      <w:keepNext/>
      <w:jc w:val="center"/>
    </w:pPr>
    <w:rPr>
      <w:noProof/>
      <w:lang w:eastAsia="fr-FR"/>
    </w:rPr>
  </w:style>
  <w:style w:type="paragraph" w:customStyle="1" w:styleId="Encadr">
    <w:name w:val="Encadré"/>
    <w:basedOn w:val="Normal"/>
    <w:link w:val="EncadrCar"/>
    <w:uiPriority w:val="19"/>
    <w:qFormat/>
    <w:rsid w:val="004D719B"/>
    <w:pPr>
      <w:pBdr>
        <w:top w:val="single" w:sz="6" w:space="1" w:color="232253" w:themeColor="text2"/>
        <w:left w:val="single" w:sz="6" w:space="4" w:color="232253" w:themeColor="text2"/>
        <w:bottom w:val="single" w:sz="6" w:space="1" w:color="232253" w:themeColor="text2"/>
        <w:right w:val="single" w:sz="6" w:space="4" w:color="232253" w:themeColor="text2"/>
      </w:pBdr>
      <w:shd w:val="clear" w:color="auto" w:fill="F4F2EF" w:themeFill="background2" w:themeFillTint="33"/>
    </w:pPr>
  </w:style>
  <w:style w:type="character" w:customStyle="1" w:styleId="ImageCar">
    <w:name w:val="Image Car"/>
    <w:basedOn w:val="Policepardfaut"/>
    <w:link w:val="Image"/>
    <w:uiPriority w:val="24"/>
    <w:rsid w:val="00E83D82"/>
    <w:rPr>
      <w:noProof/>
      <w:color w:val="000000"/>
      <w:szCs w:val="21"/>
      <w:lang w:eastAsia="fr-FR"/>
    </w:rPr>
  </w:style>
  <w:style w:type="character" w:customStyle="1" w:styleId="EncadrCar">
    <w:name w:val="Encadré Car"/>
    <w:basedOn w:val="Policepardfaut"/>
    <w:link w:val="Encadr"/>
    <w:uiPriority w:val="19"/>
    <w:rsid w:val="00E83D82"/>
    <w:rPr>
      <w:color w:val="000000"/>
      <w:szCs w:val="21"/>
      <w:shd w:val="clear" w:color="auto" w:fill="F4F2EF" w:themeFill="background2" w:themeFillTint="33"/>
    </w:rPr>
  </w:style>
  <w:style w:type="paragraph" w:customStyle="1" w:styleId="Paravliste">
    <w:name w:val="Par. av liste"/>
    <w:basedOn w:val="Normal"/>
    <w:next w:val="Listepuces"/>
    <w:link w:val="ParavlisteCar"/>
    <w:uiPriority w:val="10"/>
    <w:qFormat/>
    <w:rsid w:val="00941B2B"/>
    <w:pPr>
      <w:keepNext/>
    </w:pPr>
  </w:style>
  <w:style w:type="paragraph" w:customStyle="1" w:styleId="Dcide">
    <w:name w:val="Décide"/>
    <w:basedOn w:val="Normal"/>
    <w:link w:val="DcideCar"/>
    <w:uiPriority w:val="2"/>
    <w:semiHidden/>
    <w:rsid w:val="00441B27"/>
    <w:pPr>
      <w:keepNext/>
      <w:spacing w:before="360" w:after="240"/>
    </w:pPr>
    <w:rPr>
      <w:b/>
    </w:rPr>
  </w:style>
  <w:style w:type="character" w:customStyle="1" w:styleId="ParavlisteCar">
    <w:name w:val="Par. av liste Car"/>
    <w:basedOn w:val="Policepardfaut"/>
    <w:link w:val="Paravliste"/>
    <w:uiPriority w:val="10"/>
    <w:rsid w:val="00E83D82"/>
    <w:rPr>
      <w:color w:val="000000"/>
      <w:szCs w:val="21"/>
    </w:rPr>
  </w:style>
  <w:style w:type="paragraph" w:customStyle="1" w:styleId="Fonctionsignataire">
    <w:name w:val="Fonction signataire"/>
    <w:basedOn w:val="Signature"/>
    <w:next w:val="Signature"/>
    <w:link w:val="FonctionsignataireCar"/>
    <w:uiPriority w:val="4"/>
    <w:semiHidden/>
    <w:rsid w:val="00441B27"/>
    <w:pPr>
      <w:keepNext/>
      <w:spacing w:before="120" w:after="840"/>
    </w:pPr>
  </w:style>
  <w:style w:type="character" w:customStyle="1" w:styleId="DcideCar">
    <w:name w:val="Décide Car"/>
    <w:basedOn w:val="Policepardfaut"/>
    <w:link w:val="Dcide"/>
    <w:uiPriority w:val="2"/>
    <w:semiHidden/>
    <w:rsid w:val="00A54D25"/>
    <w:rPr>
      <w:b/>
      <w:color w:val="000000"/>
      <w:szCs w:val="21"/>
    </w:rPr>
  </w:style>
  <w:style w:type="paragraph" w:customStyle="1" w:styleId="Lieuetdate">
    <w:name w:val="Lieu et date"/>
    <w:basedOn w:val="Normal"/>
    <w:next w:val="Fonctionsignataire"/>
    <w:link w:val="LieuetdateCar"/>
    <w:uiPriority w:val="3"/>
    <w:semiHidden/>
    <w:rsid w:val="008131FE"/>
    <w:pPr>
      <w:keepNext/>
      <w:spacing w:before="360"/>
    </w:pPr>
  </w:style>
  <w:style w:type="character" w:customStyle="1" w:styleId="FonctionsignataireCar">
    <w:name w:val="Fonction signataire Car"/>
    <w:basedOn w:val="SignatureCar"/>
    <w:link w:val="Fonctionsignataire"/>
    <w:uiPriority w:val="4"/>
    <w:semiHidden/>
    <w:rsid w:val="00A54D25"/>
    <w:rPr>
      <w:color w:val="000000"/>
      <w:szCs w:val="21"/>
    </w:rPr>
  </w:style>
  <w:style w:type="character" w:customStyle="1" w:styleId="LieuetdateCar">
    <w:name w:val="Lieu et date Car"/>
    <w:basedOn w:val="Policepardfaut"/>
    <w:link w:val="Lieuetdate"/>
    <w:uiPriority w:val="3"/>
    <w:semiHidden/>
    <w:rsid w:val="00A54D25"/>
    <w:rPr>
      <w:color w:val="000000"/>
      <w:szCs w:val="21"/>
    </w:rPr>
  </w:style>
  <w:style w:type="table" w:styleId="Ombrageclair">
    <w:name w:val="Light Shading"/>
    <w:basedOn w:val="TableauNormal"/>
    <w:uiPriority w:val="60"/>
    <w:rsid w:val="00BE0C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1E296D"/>
    <w:pPr>
      <w:spacing w:after="0"/>
    </w:pPr>
  </w:style>
  <w:style w:type="character" w:styleId="Lienhypertexte">
    <w:name w:val="Hyperlink"/>
    <w:basedOn w:val="Policepardfaut"/>
    <w:uiPriority w:val="99"/>
    <w:unhideWhenUsed/>
    <w:rsid w:val="003E7DDC"/>
    <w:rPr>
      <w:color w:val="084E8E" w:themeColor="accent1"/>
      <w:u w:val="single"/>
    </w:rPr>
  </w:style>
  <w:style w:type="character" w:styleId="Accentuation">
    <w:name w:val="Emphasis"/>
    <w:basedOn w:val="Policepardfaut"/>
    <w:uiPriority w:val="27"/>
    <w:qFormat/>
    <w:rsid w:val="003E7DDC"/>
    <w:rPr>
      <w:b/>
      <w:i w:val="0"/>
      <w:iCs/>
    </w:rPr>
  </w:style>
  <w:style w:type="paragraph" w:customStyle="1" w:styleId="Dlibr">
    <w:name w:val="Délibéré"/>
    <w:basedOn w:val="Normal"/>
    <w:link w:val="DlibrCar"/>
    <w:semiHidden/>
    <w:rsid w:val="00830277"/>
    <w:pPr>
      <w:spacing w:before="360"/>
    </w:pPr>
  </w:style>
  <w:style w:type="character" w:customStyle="1" w:styleId="DlibrCar">
    <w:name w:val="Délibéré Car"/>
    <w:basedOn w:val="Policepardfaut"/>
    <w:link w:val="Dlibr"/>
    <w:semiHidden/>
    <w:rsid w:val="00A54D25"/>
    <w:rPr>
      <w:color w:val="000000"/>
      <w:szCs w:val="21"/>
    </w:rPr>
  </w:style>
  <w:style w:type="paragraph" w:styleId="Sous-titre">
    <w:name w:val="Subtitle"/>
    <w:basedOn w:val="Normal"/>
    <w:next w:val="Normal"/>
    <w:link w:val="Sous-titreCar"/>
    <w:uiPriority w:val="5"/>
    <w:qFormat/>
    <w:rsid w:val="005F5154"/>
    <w:pPr>
      <w:numPr>
        <w:ilvl w:val="1"/>
      </w:numPr>
      <w:spacing w:before="240" w:after="840"/>
      <w:jc w:val="center"/>
    </w:pPr>
    <w:rPr>
      <w:rFonts w:asciiTheme="majorHAnsi" w:eastAsiaTheme="majorEastAsia" w:hAnsiTheme="majorHAnsi" w:cstheme="majorBidi"/>
      <w:b/>
      <w:iCs/>
      <w:color w:val="E56463" w:themeColor="accent3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5"/>
    <w:rsid w:val="005F5154"/>
    <w:rPr>
      <w:rFonts w:asciiTheme="majorHAnsi" w:eastAsiaTheme="majorEastAsia" w:hAnsiTheme="majorHAnsi" w:cstheme="majorBidi"/>
      <w:b/>
      <w:iCs/>
      <w:color w:val="E56463" w:themeColor="accent3"/>
      <w:spacing w:val="15"/>
      <w:sz w:val="24"/>
      <w:szCs w:val="24"/>
    </w:rPr>
  </w:style>
  <w:style w:type="table" w:customStyle="1" w:styleId="TableauArcep2">
    <w:name w:val="Tableau Arcep 2"/>
    <w:basedOn w:val="Colonnesdetableau4"/>
    <w:uiPriority w:val="99"/>
    <w:rsid w:val="00583195"/>
    <w:tblPr>
      <w:tblBorders>
        <w:top w:val="single" w:sz="4" w:space="0" w:color="232253" w:themeColor="text2"/>
        <w:left w:val="single" w:sz="4" w:space="0" w:color="232253" w:themeColor="text2"/>
        <w:bottom w:val="single" w:sz="4" w:space="0" w:color="232253" w:themeColor="text2"/>
        <w:right w:val="single" w:sz="4" w:space="0" w:color="232253" w:themeColor="text2"/>
        <w:insideH w:val="single" w:sz="4" w:space="0" w:color="232253" w:themeColor="text2"/>
        <w:insideV w:val="single" w:sz="4" w:space="0" w:color="232253" w:themeColor="text2"/>
      </w:tblBorders>
    </w:tblPr>
    <w:trPr>
      <w:cantSplit/>
    </w:trPr>
    <w:tcPr>
      <w:shd w:val="clear" w:color="auto" w:fill="auto"/>
    </w:tcPr>
    <w:tblStylePr w:type="firstRow">
      <w:pPr>
        <w:jc w:val="left"/>
      </w:pPr>
      <w:rPr>
        <w:rFonts w:asciiTheme="minorHAnsi" w:hAnsiTheme="minorHAnsi"/>
        <w:b/>
        <w:color w:val="auto"/>
        <w:sz w:val="22"/>
      </w:rPr>
      <w:tblPr/>
      <w:tcPr>
        <w:tcBorders>
          <w:bottom w:val="single" w:sz="12" w:space="0" w:color="232253" w:themeColor="text2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D4F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D4FF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4FF7"/>
    <w:rPr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D4F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4FF7"/>
    <w:rPr>
      <w:b/>
      <w:bCs/>
      <w:color w:val="000000"/>
      <w:sz w:val="20"/>
      <w:szCs w:val="20"/>
    </w:rPr>
  </w:style>
  <w:style w:type="paragraph" w:customStyle="1" w:styleId="guienum">
    <w:name w:val="gui_enum"/>
    <w:basedOn w:val="Normal"/>
    <w:rsid w:val="000C3EB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ep\Charte_graphique\Note.dotx" TargetMode="External"/></Relationships>
</file>

<file path=word/theme/theme1.xml><?xml version="1.0" encoding="utf-8"?>
<a:theme xmlns:a="http://schemas.openxmlformats.org/drawingml/2006/main" name="ARCEP 2016">
  <a:themeElements>
    <a:clrScheme name="Arcep pivote 5">
      <a:dk1>
        <a:srgbClr val="000000"/>
      </a:dk1>
      <a:lt1>
        <a:sysClr val="window" lastClr="FFFFFF"/>
      </a:lt1>
      <a:dk2>
        <a:srgbClr val="232253"/>
      </a:dk2>
      <a:lt2>
        <a:srgbClr val="C9C0B1"/>
      </a:lt2>
      <a:accent1>
        <a:srgbClr val="084E8E"/>
      </a:accent1>
      <a:accent2>
        <a:srgbClr val="CDE5F6"/>
      </a:accent2>
      <a:accent3>
        <a:srgbClr val="E56463"/>
      </a:accent3>
      <a:accent4>
        <a:srgbClr val="6560A8"/>
      </a:accent4>
      <a:accent5>
        <a:srgbClr val="67B4CE"/>
      </a:accent5>
      <a:accent6>
        <a:srgbClr val="F07374"/>
      </a:accent6>
      <a:hlink>
        <a:srgbClr val="5AC5CD"/>
      </a:hlink>
      <a:folHlink>
        <a:srgbClr val="E67FA3"/>
      </a:folHlink>
    </a:clrScheme>
    <a:fontScheme name="ARCEP presentation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DD910C9-1CAA-4A3D-987C-D15D1D2C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Note.dotx</Template>
  <TotalTime>117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ARCEP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FAVIER Paul</dc:creator>
  <cp:lastModifiedBy>FAVIER Paul</cp:lastModifiedBy>
  <cp:revision>24</cp:revision>
  <cp:lastPrinted>2016-03-24T17:27:00Z</cp:lastPrinted>
  <dcterms:created xsi:type="dcterms:W3CDTF">2024-05-07T09:59:00Z</dcterms:created>
  <dcterms:modified xsi:type="dcterms:W3CDTF">2024-10-08T08:00:00Z</dcterms:modified>
</cp:coreProperties>
</file>